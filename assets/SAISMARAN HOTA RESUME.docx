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C69BB6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CA53C6F" w14:textId="7B6F1C4B" w:rsidR="00692703" w:rsidRPr="00CF1A49" w:rsidRDefault="00925EC4" w:rsidP="00913946">
            <w:pPr>
              <w:pStyle w:val="Title"/>
            </w:pPr>
            <w:r w:rsidRPr="006B2358">
              <w:rPr>
                <w:noProof/>
                <w:sz w:val="72"/>
              </w:rPr>
              <w:drawing>
                <wp:anchor distT="0" distB="0" distL="114300" distR="114300" simplePos="0" relativeHeight="251666432" behindDoc="0" locked="0" layoutInCell="1" allowOverlap="1" wp14:anchorId="5AAD330D" wp14:editId="7F6F3485">
                  <wp:simplePos x="0" y="0"/>
                  <wp:positionH relativeFrom="column">
                    <wp:posOffset>3556000</wp:posOffset>
                  </wp:positionH>
                  <wp:positionV relativeFrom="paragraph">
                    <wp:posOffset>494836</wp:posOffset>
                  </wp:positionV>
                  <wp:extent cx="184150" cy="184150"/>
                  <wp:effectExtent l="38100" t="19050" r="0" b="2540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380953"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A624EC" w:rsidRPr="006B2358">
              <w:rPr>
                <w:sz w:val="72"/>
              </w:rPr>
              <w:t xml:space="preserve">SAISMARAN </w:t>
            </w:r>
            <w:r w:rsidR="00A624EC" w:rsidRPr="006B2358">
              <w:rPr>
                <w:rStyle w:val="IntenseEmphasis"/>
                <w:sz w:val="72"/>
              </w:rPr>
              <w:t>HOTA</w:t>
            </w:r>
          </w:p>
          <w:p w14:paraId="105077C0" w14:textId="2321EDD8" w:rsidR="00A624EC" w:rsidRPr="00CF1A49" w:rsidRDefault="00C75726" w:rsidP="00A624EC">
            <w:pPr>
              <w:pStyle w:val="ContactInfo"/>
              <w:contextualSpacing w:val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4D6CA4A" wp14:editId="59F10FAA">
                  <wp:simplePos x="0" y="0"/>
                  <wp:positionH relativeFrom="column">
                    <wp:posOffset>905108</wp:posOffset>
                  </wp:positionH>
                  <wp:positionV relativeFrom="paragraph">
                    <wp:posOffset>170815</wp:posOffset>
                  </wp:positionV>
                  <wp:extent cx="217170" cy="217170"/>
                  <wp:effectExtent l="0" t="0" r="0" b="0"/>
                  <wp:wrapNone/>
                  <wp:docPr id="1" name="Graphic 1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nvelop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1717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24EC">
              <w:t>Address: Bhubaneswar, Odisha, 751030</w:t>
            </w:r>
            <w:r w:rsidR="00925EC4">
              <w:t xml:space="preserve">   </w:t>
            </w:r>
            <w:r w:rsidR="00692703" w:rsidRPr="00CF1A49">
              <w:t xml:space="preserve"> </w:t>
            </w:r>
            <w:r w:rsidR="00925EC4">
              <w:t xml:space="preserve">       </w:t>
            </w:r>
            <w:r w:rsidR="00A624EC">
              <w:t>+91 8342026224</w:t>
            </w:r>
          </w:p>
          <w:p w14:paraId="447B61F5" w14:textId="03E4F08F" w:rsidR="00692703" w:rsidRPr="00CF1A49" w:rsidRDefault="00A624EC" w:rsidP="00A624EC">
            <w:pPr>
              <w:pStyle w:val="ContactInfoEmphasis"/>
              <w:contextualSpacing w:val="0"/>
              <w:jc w:val="left"/>
            </w:pPr>
            <w:r>
              <w:t xml:space="preserve">  </w:t>
            </w:r>
            <w:r w:rsidR="007F6083">
              <w:t xml:space="preserve">    </w:t>
            </w:r>
            <w:r w:rsidR="00C75726">
              <w:t xml:space="preserve">                              </w:t>
            </w:r>
            <w:hyperlink r:id="rId10" w:history="1">
              <w:r w:rsidR="00C75726" w:rsidRPr="00382BBD">
                <w:rPr>
                  <w:rStyle w:val="Hyperlink"/>
                </w:rPr>
                <w:t>saismaranhotaeducation@gmail.com</w:t>
              </w:r>
            </w:hyperlink>
            <w:r w:rsidR="007F6083">
              <w:t xml:space="preserve"> </w:t>
            </w:r>
            <w:r w:rsidR="00C75726">
              <w:t xml:space="preserve">   GitHub: github.com/saismaran98</w:t>
            </w:r>
            <w:r w:rsidR="00925EC4">
              <w:t xml:space="preserve"> </w:t>
            </w:r>
            <w:r>
              <w:t xml:space="preserve"> </w:t>
            </w:r>
            <w:r w:rsidR="00925EC4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3E20C6" wp14:editId="7B7C1907">
                  <wp:simplePos x="0" y="0"/>
                  <wp:positionH relativeFrom="column">
                    <wp:posOffset>2051050</wp:posOffset>
                  </wp:positionH>
                  <wp:positionV relativeFrom="paragraph">
                    <wp:posOffset>632460</wp:posOffset>
                  </wp:positionV>
                  <wp:extent cx="203200" cy="203200"/>
                  <wp:effectExtent l="0" t="0" r="6350" b="6350"/>
                  <wp:wrapSquare wrapText="bothSides"/>
                  <wp:docPr id="2" name="Graphic 2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Interne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25EC4">
              <w:t xml:space="preserve">  </w:t>
            </w:r>
            <w:r w:rsidR="00925EC4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EB43ED0" wp14:editId="03DA66B1">
                  <wp:simplePos x="0" y="0"/>
                  <wp:positionH relativeFrom="column">
                    <wp:posOffset>2051050</wp:posOffset>
                  </wp:positionH>
                  <wp:positionV relativeFrom="paragraph">
                    <wp:posOffset>632460</wp:posOffset>
                  </wp:positionV>
                  <wp:extent cx="203200" cy="203200"/>
                  <wp:effectExtent l="0" t="0" r="6350" b="6350"/>
                  <wp:wrapSquare wrapText="bothSides"/>
                  <wp:docPr id="3" name="Graphic 3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Interne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25EC4">
              <w:t xml:space="preserve"> </w:t>
            </w:r>
            <w:r w:rsidR="00925EC4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02DE956" wp14:editId="4C5D33DA">
                  <wp:simplePos x="0" y="0"/>
                  <wp:positionH relativeFrom="column">
                    <wp:posOffset>2051050</wp:posOffset>
                  </wp:positionH>
                  <wp:positionV relativeFrom="paragraph">
                    <wp:posOffset>632460</wp:posOffset>
                  </wp:positionV>
                  <wp:extent cx="203200" cy="203200"/>
                  <wp:effectExtent l="0" t="0" r="6350" b="6350"/>
                  <wp:wrapSquare wrapText="bothSides"/>
                  <wp:docPr id="4" name="Graphic 4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Internet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25EC4">
              <w:t xml:space="preserve">        </w:t>
            </w:r>
          </w:p>
        </w:tc>
      </w:tr>
      <w:tr w:rsidR="009571D8" w:rsidRPr="00CF1A49" w14:paraId="465DE25D" w14:textId="77777777" w:rsidTr="00692703">
        <w:tc>
          <w:tcPr>
            <w:tcW w:w="9360" w:type="dxa"/>
            <w:tcMar>
              <w:top w:w="432" w:type="dxa"/>
            </w:tcMar>
          </w:tcPr>
          <w:p w14:paraId="0F4788F5" w14:textId="7FB09EC7" w:rsidR="001755A8" w:rsidRPr="00CF1A49" w:rsidRDefault="00735E7A" w:rsidP="00913946">
            <w:pPr>
              <w:contextualSpacing w:val="0"/>
            </w:pPr>
            <w:r>
              <w:t>Proficient in all the layers of application development and would be required to stitch together end to end applications</w:t>
            </w:r>
            <w:r>
              <w:t xml:space="preserve">. I do not confine myself to the job role I have but also curious about other technologies such as cybersecurity, cloud applications. I can describe myself as Observant, Curious and Calm.  </w:t>
            </w:r>
          </w:p>
        </w:tc>
      </w:tr>
    </w:tbl>
    <w:sdt>
      <w:sdtPr>
        <w:alias w:val="Education:"/>
        <w:tag w:val="Education:"/>
        <w:id w:val="-1908763273"/>
        <w:placeholder>
          <w:docPart w:val="91E6CF95C33046E184D607DD544FB33F"/>
        </w:placeholder>
        <w:temporary/>
        <w:showingPlcHdr/>
        <w15:appearance w15:val="hidden"/>
      </w:sdtPr>
      <w:sdtEndPr/>
      <w:sdtContent>
        <w:p w14:paraId="6CDD587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1743C7E" w14:textId="77777777" w:rsidTr="00D66A52">
        <w:tc>
          <w:tcPr>
            <w:tcW w:w="9355" w:type="dxa"/>
          </w:tcPr>
          <w:p w14:paraId="0298C78C" w14:textId="5AB3CBE6" w:rsidR="001D0BF1" w:rsidRPr="00CF1A49" w:rsidRDefault="00735E7A" w:rsidP="001D0BF1">
            <w:pPr>
              <w:pStyle w:val="Heading3"/>
              <w:contextualSpacing w:val="0"/>
              <w:outlineLvl w:val="2"/>
            </w:pPr>
            <w:r>
              <w:t>Institute of technical education and research                            B</w:t>
            </w:r>
            <w:r>
              <w:rPr>
                <w:caps w:val="0"/>
              </w:rPr>
              <w:t>hubaneswar, Odisha</w:t>
            </w:r>
          </w:p>
          <w:p w14:paraId="33D0ED95" w14:textId="0B4CF2CC" w:rsidR="00735E7A" w:rsidRPr="00735E7A" w:rsidRDefault="009761F0" w:rsidP="007538DC">
            <w:pPr>
              <w:contextualSpacing w:val="0"/>
            </w:pPr>
            <w:r>
              <w:rPr>
                <w:b/>
                <w:bCs/>
              </w:rPr>
              <w:t>B. Tech</w:t>
            </w:r>
            <w:r w:rsidR="00735E7A">
              <w:rPr>
                <w:b/>
                <w:bCs/>
              </w:rPr>
              <w:t xml:space="preserve"> </w:t>
            </w:r>
            <w:r w:rsidR="00735E7A">
              <w:t xml:space="preserve">in computer science and </w:t>
            </w:r>
            <w:r w:rsidR="007F6083">
              <w:t xml:space="preserve">Information Technology                                                   </w:t>
            </w:r>
            <w:r w:rsidR="007F6083" w:rsidRPr="007F6083">
              <w:rPr>
                <w:i/>
                <w:iCs/>
              </w:rPr>
              <w:t>2016-20</w:t>
            </w:r>
          </w:p>
          <w:p w14:paraId="44A462EF" w14:textId="28E005C9" w:rsidR="007538DC" w:rsidRPr="007F6083" w:rsidRDefault="007F6083" w:rsidP="007538DC">
            <w:pPr>
              <w:contextualSpacing w:val="0"/>
              <w:rPr>
                <w:b/>
                <w:bCs/>
              </w:rPr>
            </w:pPr>
            <w:r>
              <w:t xml:space="preserve">CGPA: </w:t>
            </w:r>
            <w:r>
              <w:rPr>
                <w:b/>
                <w:bCs/>
              </w:rPr>
              <w:t>8.56</w:t>
            </w:r>
          </w:p>
        </w:tc>
      </w:tr>
      <w:tr w:rsidR="00F61DF9" w:rsidRPr="00CF1A49" w14:paraId="7DEB7A27" w14:textId="77777777" w:rsidTr="00F61DF9">
        <w:tc>
          <w:tcPr>
            <w:tcW w:w="9355" w:type="dxa"/>
            <w:tcMar>
              <w:top w:w="216" w:type="dxa"/>
            </w:tcMar>
          </w:tcPr>
          <w:p w14:paraId="3EEA4B8E" w14:textId="03E7D141" w:rsidR="007F6083" w:rsidRPr="00CF1A49" w:rsidRDefault="007F6083" w:rsidP="007F6083">
            <w:pPr>
              <w:pStyle w:val="Heading3"/>
              <w:contextualSpacing w:val="0"/>
              <w:outlineLvl w:val="2"/>
            </w:pPr>
            <w:r>
              <w:t xml:space="preserve">GHVM                                                                                           </w:t>
            </w:r>
            <w:r>
              <w:t xml:space="preserve">                         B</w:t>
            </w:r>
            <w:r>
              <w:rPr>
                <w:caps w:val="0"/>
              </w:rPr>
              <w:t>hubaneswar, Odisha</w:t>
            </w:r>
          </w:p>
          <w:p w14:paraId="3D61503E" w14:textId="3B8BEA11" w:rsidR="007F6083" w:rsidRPr="00735E7A" w:rsidRDefault="007F6083" w:rsidP="007F6083">
            <w:pPr>
              <w:contextualSpacing w:val="0"/>
            </w:pPr>
            <w:r>
              <w:t xml:space="preserve">CLASS XII, CBSE                                                                          </w:t>
            </w:r>
            <w:r>
              <w:t xml:space="preserve">                                                   </w:t>
            </w:r>
            <w:r w:rsidRPr="007F6083">
              <w:rPr>
                <w:i/>
                <w:iCs/>
              </w:rPr>
              <w:t>20</w:t>
            </w:r>
            <w:r w:rsidR="00C75726">
              <w:rPr>
                <w:i/>
                <w:iCs/>
              </w:rPr>
              <w:t>14-16</w:t>
            </w:r>
          </w:p>
          <w:p w14:paraId="6EA6B051" w14:textId="77777777" w:rsidR="00F61DF9" w:rsidRDefault="007F6083" w:rsidP="007F6083">
            <w:pPr>
              <w:rPr>
                <w:b/>
                <w:bCs/>
              </w:rPr>
            </w:pPr>
            <w:r>
              <w:t>Percentage</w:t>
            </w:r>
            <w:r>
              <w:t xml:space="preserve">: 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1.6</w:t>
            </w:r>
          </w:p>
          <w:p w14:paraId="6CEA5472" w14:textId="77777777" w:rsidR="007F6083" w:rsidRDefault="007F6083" w:rsidP="007F6083">
            <w:pPr>
              <w:rPr>
                <w:b/>
              </w:rPr>
            </w:pPr>
          </w:p>
          <w:p w14:paraId="3ED0455F" w14:textId="77777777" w:rsidR="007F6083" w:rsidRPr="00CF1A49" w:rsidRDefault="007F6083" w:rsidP="007F6083">
            <w:pPr>
              <w:pStyle w:val="Heading3"/>
              <w:contextualSpacing w:val="0"/>
              <w:outlineLvl w:val="2"/>
            </w:pPr>
            <w:r>
              <w:t>GHVM                                                                                                                    B</w:t>
            </w:r>
            <w:r>
              <w:rPr>
                <w:caps w:val="0"/>
              </w:rPr>
              <w:t>hubaneswar, Odisha</w:t>
            </w:r>
          </w:p>
          <w:p w14:paraId="57022B2C" w14:textId="134DCAAC" w:rsidR="007F6083" w:rsidRPr="00735E7A" w:rsidRDefault="007F6083" w:rsidP="007F6083">
            <w:pPr>
              <w:contextualSpacing w:val="0"/>
            </w:pPr>
            <w:r>
              <w:t xml:space="preserve">CLASS X, CBSE                                                                                                                             </w:t>
            </w:r>
            <w:r w:rsidRPr="007F6083">
              <w:rPr>
                <w:i/>
                <w:iCs/>
              </w:rPr>
              <w:t>20</w:t>
            </w:r>
            <w:r w:rsidR="00C75726">
              <w:rPr>
                <w:i/>
                <w:iCs/>
              </w:rPr>
              <w:t>13</w:t>
            </w:r>
            <w:r w:rsidRPr="007F6083">
              <w:rPr>
                <w:i/>
                <w:iCs/>
              </w:rPr>
              <w:t>-</w:t>
            </w:r>
            <w:r w:rsidR="00C75726">
              <w:rPr>
                <w:i/>
                <w:iCs/>
              </w:rPr>
              <w:t>14</w:t>
            </w:r>
          </w:p>
          <w:p w14:paraId="093F29C7" w14:textId="40692F3B" w:rsidR="007F6083" w:rsidRDefault="007F6083" w:rsidP="007F6083">
            <w:pPr>
              <w:rPr>
                <w:b/>
                <w:bCs/>
              </w:rPr>
            </w:pPr>
            <w:r>
              <w:t xml:space="preserve">Percentage: </w:t>
            </w:r>
            <w:r>
              <w:rPr>
                <w:b/>
              </w:rPr>
              <w:t>83.6</w:t>
            </w:r>
          </w:p>
          <w:p w14:paraId="0BBA1CB1" w14:textId="3D4CDDF8" w:rsidR="007F6083" w:rsidRDefault="007F6083" w:rsidP="007F6083"/>
        </w:tc>
      </w:tr>
    </w:tbl>
    <w:p w14:paraId="4DBA31CA" w14:textId="44E42D3E" w:rsidR="00486277" w:rsidRPr="007F6083" w:rsidRDefault="009761F0" w:rsidP="0048627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CA5D2" wp14:editId="7C6FD643">
                <wp:simplePos x="0" y="0"/>
                <wp:positionH relativeFrom="column">
                  <wp:posOffset>-88900</wp:posOffset>
                </wp:positionH>
                <wp:positionV relativeFrom="paragraph">
                  <wp:posOffset>450215</wp:posOffset>
                </wp:positionV>
                <wp:extent cx="5892800" cy="0"/>
                <wp:effectExtent l="0" t="0" r="0" b="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EF8F4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35.45pt" to="457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" strokecolor="#1d824c [3204]" strokeweight=".5pt">
                <v:stroke joinstyle="miter"/>
                <w10:wrap type="square"/>
              </v:line>
            </w:pict>
          </mc:Fallback>
        </mc:AlternateContent>
      </w:r>
      <w:r>
        <w:t>Projects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931"/>
        <w:gridCol w:w="429"/>
      </w:tblGrid>
      <w:tr w:rsidR="003A0632" w:rsidRPr="006E1507" w14:paraId="5B7B3B12" w14:textId="77777777" w:rsidTr="009761F0">
        <w:tc>
          <w:tcPr>
            <w:tcW w:w="8931" w:type="dxa"/>
          </w:tcPr>
          <w:p w14:paraId="7B14E387" w14:textId="21AB7884" w:rsidR="001E3120" w:rsidRPr="009761F0" w:rsidRDefault="009761F0" w:rsidP="006E1507">
            <w:pPr>
              <w:pStyle w:val="ListBullet"/>
              <w:contextualSpacing w:val="0"/>
              <w:rPr>
                <w:b/>
                <w:bCs/>
              </w:rPr>
            </w:pPr>
            <w:r w:rsidRPr="009761F0">
              <w:rPr>
                <w:b/>
                <w:bCs/>
              </w:rPr>
              <w:t>Automation Travel Agency</w:t>
            </w:r>
          </w:p>
          <w:p w14:paraId="4A3B1EAB" w14:textId="7C4511F6" w:rsidR="009761F0" w:rsidRPr="006E1507" w:rsidRDefault="009761F0" w:rsidP="009761F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A web-based application that helps customer book vehicle online. I used Spring Boot to built back-end and Angular for front-end. </w:t>
            </w:r>
          </w:p>
          <w:p w14:paraId="1D376950" w14:textId="77777777" w:rsidR="001F4E6D" w:rsidRPr="009761F0" w:rsidRDefault="009761F0" w:rsidP="006E1507">
            <w:pPr>
              <w:pStyle w:val="ListBullet"/>
              <w:contextualSpacing w:val="0"/>
            </w:pPr>
            <w:r>
              <w:rPr>
                <w:b/>
                <w:bCs/>
              </w:rPr>
              <w:t>FB-Messenger clone</w:t>
            </w:r>
          </w:p>
          <w:p w14:paraId="6B69A761" w14:textId="3C4F6E94" w:rsidR="009761F0" w:rsidRPr="006E1507" w:rsidRDefault="009761F0" w:rsidP="009761F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Web based simple messaging app for which I used Reach as front end and used firebase to handle the backend. </w:t>
            </w:r>
          </w:p>
        </w:tc>
        <w:tc>
          <w:tcPr>
            <w:tcW w:w="429" w:type="dxa"/>
            <w:tcMar>
              <w:left w:w="360" w:type="dxa"/>
            </w:tcMar>
          </w:tcPr>
          <w:p w14:paraId="5EC23514" w14:textId="4FBB662B" w:rsidR="001E3120" w:rsidRPr="006E1507" w:rsidRDefault="001E3120" w:rsidP="009761F0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44B7579B" w14:textId="6EC98077" w:rsidR="009761F0" w:rsidRPr="007F6083" w:rsidRDefault="009761F0" w:rsidP="009761F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8ABB3" wp14:editId="09CFDC6E">
                <wp:simplePos x="0" y="0"/>
                <wp:positionH relativeFrom="column">
                  <wp:posOffset>-88900</wp:posOffset>
                </wp:positionH>
                <wp:positionV relativeFrom="paragraph">
                  <wp:posOffset>450215</wp:posOffset>
                </wp:positionV>
                <wp:extent cx="5892800" cy="0"/>
                <wp:effectExtent l="0" t="0" r="0" b="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F11B4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35.45pt" to="457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" strokecolor="#1d824c [3204]" strokeweight=".5pt">
                <v:stroke joinstyle="miter"/>
                <w10:wrap type="square"/>
              </v:line>
            </w:pict>
          </mc:Fallback>
        </mc:AlternateContent>
      </w:r>
      <w:r>
        <w:t xml:space="preserve">EXPERIENCE </w:t>
      </w:r>
    </w:p>
    <w:p w14:paraId="7DAE06FA" w14:textId="0F7CA94A" w:rsidR="009761F0" w:rsidRPr="009761F0" w:rsidRDefault="009761F0" w:rsidP="009761F0">
      <w:pPr>
        <w:pStyle w:val="ListBullet"/>
        <w:rPr>
          <w:b/>
          <w:bCs/>
        </w:rPr>
      </w:pPr>
      <w:r>
        <w:rPr>
          <w:b/>
          <w:bCs/>
        </w:rPr>
        <w:t>IBM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="006B2358">
        <w:rPr>
          <w:b/>
          <w:bCs/>
        </w:rPr>
        <w:t xml:space="preserve"> </w:t>
      </w:r>
      <w:r>
        <w:rPr>
          <w:b/>
          <w:bCs/>
        </w:rPr>
        <w:t>Bhubaneswar, Odisha</w:t>
      </w:r>
    </w:p>
    <w:p w14:paraId="15ECFAF8" w14:textId="611340F7" w:rsidR="00B51D1B" w:rsidRDefault="009761F0" w:rsidP="009761F0">
      <w:pPr>
        <w:ind w:left="350"/>
        <w:rPr>
          <w:i/>
          <w:iCs/>
        </w:rPr>
      </w:pPr>
      <w:r>
        <w:t>Full Stack Java Developer</w:t>
      </w:r>
      <w:r w:rsidR="006B2358">
        <w:t xml:space="preserve"> Training </w:t>
      </w:r>
      <w:r w:rsidR="006B2358">
        <w:tab/>
      </w:r>
      <w:r>
        <w:tab/>
      </w:r>
      <w:r>
        <w:tab/>
      </w:r>
      <w:r w:rsidR="006B2358">
        <w:t xml:space="preserve">                                       </w:t>
      </w:r>
      <w:r w:rsidR="006B2358" w:rsidRPr="006B2358">
        <w:rPr>
          <w:i/>
          <w:iCs/>
        </w:rPr>
        <w:t>Feb 2020 – July 2020</w:t>
      </w:r>
    </w:p>
    <w:p w14:paraId="510FF987" w14:textId="77777777" w:rsidR="006B2358" w:rsidRDefault="006B2358" w:rsidP="009761F0">
      <w:pPr>
        <w:ind w:left="350"/>
      </w:pPr>
      <w:r>
        <w:t xml:space="preserve">Hands on working experience on a full-fledged Java Full Stack Project </w:t>
      </w:r>
    </w:p>
    <w:p w14:paraId="170E679C" w14:textId="6CE49DA9" w:rsidR="006B2358" w:rsidRDefault="006B2358" w:rsidP="009761F0">
      <w:pPr>
        <w:ind w:left="350"/>
      </w:pPr>
      <w:r>
        <w:t>under a senior JAVA trainer.</w:t>
      </w:r>
    </w:p>
    <w:p w14:paraId="740508E1" w14:textId="02ACF0B8" w:rsidR="006B2358" w:rsidRPr="007F6083" w:rsidRDefault="006B2358" w:rsidP="006B235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2912F" wp14:editId="2EF86BDA">
                <wp:simplePos x="0" y="0"/>
                <wp:positionH relativeFrom="column">
                  <wp:posOffset>-88900</wp:posOffset>
                </wp:positionH>
                <wp:positionV relativeFrom="paragraph">
                  <wp:posOffset>450215</wp:posOffset>
                </wp:positionV>
                <wp:extent cx="5892800" cy="0"/>
                <wp:effectExtent l="0" t="0" r="0" b="0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460FF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35.45pt" to="457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" strokecolor="#1d824c [3204]" strokeweight=".5pt">
                <v:stroke joinstyle="miter"/>
                <w10:wrap type="square"/>
              </v:line>
            </w:pict>
          </mc:Fallback>
        </mc:AlternateContent>
      </w:r>
      <w:r>
        <w:t>seminat and workshop</w:t>
      </w:r>
    </w:p>
    <w:p w14:paraId="1755D897" w14:textId="7ED5BFB3" w:rsidR="006B2358" w:rsidRDefault="006B2358" w:rsidP="006B2358">
      <w:pPr>
        <w:pStyle w:val="ListBullet"/>
      </w:pPr>
      <w:r>
        <w:rPr>
          <w:b/>
          <w:bCs/>
        </w:rPr>
        <w:t xml:space="preserve">Attended seminar and workshop on AI, Cloud, Blockchain, Cyber Security. </w:t>
      </w:r>
    </w:p>
    <w:p w14:paraId="692834E1" w14:textId="46818982" w:rsidR="006B2358" w:rsidRDefault="006B2358" w:rsidP="006B2358">
      <w:pPr>
        <w:pStyle w:val="ListBullet"/>
        <w:numPr>
          <w:ilvl w:val="0"/>
          <w:numId w:val="0"/>
        </w:numPr>
        <w:ind w:left="360" w:hanging="360"/>
      </w:pPr>
    </w:p>
    <w:p w14:paraId="77DE28FE" w14:textId="616F1468" w:rsidR="006B2358" w:rsidRPr="007F6083" w:rsidRDefault="006B2358" w:rsidP="006B2358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77D81" wp14:editId="5C904D7A">
                <wp:simplePos x="0" y="0"/>
                <wp:positionH relativeFrom="column">
                  <wp:posOffset>-98117</wp:posOffset>
                </wp:positionH>
                <wp:positionV relativeFrom="paragraph">
                  <wp:posOffset>196360</wp:posOffset>
                </wp:positionV>
                <wp:extent cx="5892800" cy="0"/>
                <wp:effectExtent l="0" t="0" r="0" b="0"/>
                <wp:wrapSquare wrapText="bothSides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D318D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5pt,15.45pt" to="456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" strokecolor="#1d824c [3204]" strokeweight=".5pt">
                <v:stroke joinstyle="miter"/>
                <w10:wrap type="square"/>
              </v:line>
            </w:pict>
          </mc:Fallback>
        </mc:AlternateContent>
      </w:r>
      <w:r>
        <w:t>TEchnical knowledge</w:t>
      </w:r>
    </w:p>
    <w:p w14:paraId="0044150F" w14:textId="6BD1172C" w:rsidR="00ED301A" w:rsidRDefault="0006454D" w:rsidP="00ED301A">
      <w:pPr>
        <w:pStyle w:val="ListBullet"/>
      </w:pPr>
      <w:r>
        <w:rPr>
          <w:b/>
          <w:bCs/>
        </w:rPr>
        <w:t xml:space="preserve">Programming language: </w:t>
      </w:r>
      <w:r w:rsidR="00ED301A">
        <w:rPr>
          <w:b/>
          <w:bCs/>
        </w:rPr>
        <w:t xml:space="preserve"> </w:t>
      </w:r>
      <w:r w:rsidR="00543197">
        <w:t xml:space="preserve">C, Java (Core &amp; Advanced), Python for data science. </w:t>
      </w:r>
    </w:p>
    <w:p w14:paraId="46567E98" w14:textId="3791B4C7" w:rsidR="00543197" w:rsidRDefault="00543197" w:rsidP="00ED301A">
      <w:pPr>
        <w:pStyle w:val="ListBullet"/>
      </w:pPr>
      <w:r>
        <w:rPr>
          <w:b/>
          <w:bCs/>
        </w:rPr>
        <w:t>Web:</w:t>
      </w:r>
      <w:r>
        <w:t xml:space="preserve"> HTML, CSS, Bootstrap, JavaScript, TypeScript, Angular 8, MySQL</w:t>
      </w:r>
    </w:p>
    <w:p w14:paraId="60F9D40A" w14:textId="77777777" w:rsidR="00543197" w:rsidRDefault="00543197" w:rsidP="00ED301A">
      <w:pPr>
        <w:pStyle w:val="ListBullet"/>
      </w:pPr>
      <w:r>
        <w:rPr>
          <w:b/>
          <w:bCs/>
        </w:rPr>
        <w:t xml:space="preserve">Subject of Interest: </w:t>
      </w:r>
      <w:r>
        <w:t xml:space="preserve">DBMS, OS, Data Structures and Algorithms. </w:t>
      </w:r>
    </w:p>
    <w:p w14:paraId="2B74EFE5" w14:textId="735B3E02" w:rsidR="00543197" w:rsidRDefault="00543197" w:rsidP="00543197">
      <w:pPr>
        <w:pStyle w:val="ListBullet"/>
      </w:pPr>
      <w:r>
        <w:rPr>
          <w:b/>
          <w:bCs/>
        </w:rPr>
        <w:t xml:space="preserve">Technologies: </w:t>
      </w:r>
      <w:r>
        <w:t>GIT, GitHub</w:t>
      </w:r>
    </w:p>
    <w:p w14:paraId="0E66BB1B" w14:textId="1624AF56" w:rsidR="00543197" w:rsidRDefault="00543197" w:rsidP="00543197">
      <w:pPr>
        <w:pStyle w:val="ListBullet"/>
        <w:numPr>
          <w:ilvl w:val="0"/>
          <w:numId w:val="0"/>
        </w:numPr>
        <w:ind w:left="360" w:hanging="360"/>
      </w:pPr>
    </w:p>
    <w:p w14:paraId="4A9E13A9" w14:textId="237644E5" w:rsidR="00543197" w:rsidRPr="007F6083" w:rsidRDefault="00543197" w:rsidP="0054319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650DDE" wp14:editId="0752507E">
                <wp:simplePos x="0" y="0"/>
                <wp:positionH relativeFrom="column">
                  <wp:posOffset>-97790</wp:posOffset>
                </wp:positionH>
                <wp:positionV relativeFrom="paragraph">
                  <wp:posOffset>431605</wp:posOffset>
                </wp:positionV>
                <wp:extent cx="5892800" cy="0"/>
                <wp:effectExtent l="0" t="0" r="0" b="0"/>
                <wp:wrapSquare wrapText="bothSides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85967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34pt" to="456.3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" strokecolor="#1d824c [3204]" strokeweight=".5pt">
                <v:stroke joinstyle="miter"/>
                <w10:wrap type="square"/>
              </v:line>
            </w:pict>
          </mc:Fallback>
        </mc:AlternateContent>
      </w:r>
      <w:r>
        <w:t>Awards and recognitions</w:t>
      </w:r>
    </w:p>
    <w:p w14:paraId="18673662" w14:textId="0D52ACD8" w:rsidR="00543197" w:rsidRDefault="00543197" w:rsidP="00543197">
      <w:pPr>
        <w:pStyle w:val="ListBullet"/>
      </w:pPr>
      <w:r>
        <w:t>IBM certification of Java Full Stack Technology</w:t>
      </w:r>
    </w:p>
    <w:p w14:paraId="37BD894D" w14:textId="2F85466B" w:rsidR="00543197" w:rsidRDefault="00543197" w:rsidP="00543197">
      <w:pPr>
        <w:pStyle w:val="ListBullet"/>
      </w:pPr>
      <w:r>
        <w:t>IBM badge on Cyber Security Foundation, Python for Data Science, Design Thinking.</w:t>
      </w:r>
    </w:p>
    <w:p w14:paraId="26EB38F6" w14:textId="6937497D" w:rsidR="00543197" w:rsidRDefault="00543197" w:rsidP="00543197">
      <w:pPr>
        <w:pStyle w:val="ListBullet"/>
      </w:pPr>
      <w:r>
        <w:t xml:space="preserve">Won Sahodaya Interschool Cricket Tournament </w:t>
      </w:r>
    </w:p>
    <w:p w14:paraId="090B34DA" w14:textId="0DF74D04" w:rsidR="00543197" w:rsidRDefault="00543197" w:rsidP="00543197">
      <w:pPr>
        <w:pStyle w:val="ListBullet"/>
        <w:numPr>
          <w:ilvl w:val="0"/>
          <w:numId w:val="0"/>
        </w:numPr>
      </w:pPr>
    </w:p>
    <w:p w14:paraId="6579F6D5" w14:textId="40B1C3C5" w:rsidR="00543197" w:rsidRPr="007F6083" w:rsidRDefault="00543197" w:rsidP="0054319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F24F2" wp14:editId="61390A0A">
                <wp:simplePos x="0" y="0"/>
                <wp:positionH relativeFrom="column">
                  <wp:posOffset>-88900</wp:posOffset>
                </wp:positionH>
                <wp:positionV relativeFrom="paragraph">
                  <wp:posOffset>450215</wp:posOffset>
                </wp:positionV>
                <wp:extent cx="5892800" cy="0"/>
                <wp:effectExtent l="0" t="0" r="0" b="0"/>
                <wp:wrapSquare wrapText="bothSides"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7596E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35.45pt" to="457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" strokecolor="#1d824c [3204]" strokeweight=".5pt">
                <v:stroke joinstyle="miter"/>
                <w10:wrap type="square"/>
              </v:line>
            </w:pict>
          </mc:Fallback>
        </mc:AlternateContent>
      </w:r>
      <w:r>
        <w:t xml:space="preserve">Hobbies &amp; interests </w:t>
      </w:r>
    </w:p>
    <w:p w14:paraId="46F51F1B" w14:textId="503AC383" w:rsidR="00543197" w:rsidRDefault="00543197" w:rsidP="00543197">
      <w:pPr>
        <w:pStyle w:val="ListBullet"/>
      </w:pPr>
      <w:r>
        <w:t xml:space="preserve">I like watching documentaries on a wide range of topics from politics, environment, and other important topics trending. Also, I like watching clips of oxford debates on different topics. </w:t>
      </w:r>
    </w:p>
    <w:p w14:paraId="41519D78" w14:textId="306717D4" w:rsidR="00543197" w:rsidRDefault="00543197" w:rsidP="00543197">
      <w:pPr>
        <w:pStyle w:val="ListBullet"/>
      </w:pPr>
      <w:r>
        <w:t xml:space="preserve"> </w:t>
      </w:r>
      <w:r>
        <w:t>I enjoy cooking in my free time.</w:t>
      </w:r>
    </w:p>
    <w:p w14:paraId="7E09F727" w14:textId="7081EB06" w:rsidR="00543197" w:rsidRDefault="00543197" w:rsidP="00543197">
      <w:pPr>
        <w:pStyle w:val="ListBullet"/>
      </w:pPr>
      <w:r>
        <w:t xml:space="preserve">I </w:t>
      </w:r>
      <w:r w:rsidR="00C75726">
        <w:t xml:space="preserve">played cricket for my school and university and enjoy spending time on field whenever I get the opportunity. </w:t>
      </w:r>
    </w:p>
    <w:p w14:paraId="43224994" w14:textId="77777777" w:rsidR="00C75726" w:rsidRDefault="00C75726" w:rsidP="00C75726">
      <w:pPr>
        <w:pStyle w:val="ListBullet"/>
        <w:numPr>
          <w:ilvl w:val="0"/>
          <w:numId w:val="0"/>
        </w:numPr>
        <w:ind w:left="360"/>
      </w:pPr>
    </w:p>
    <w:p w14:paraId="6352404F" w14:textId="77777777" w:rsidR="00543197" w:rsidRDefault="00543197" w:rsidP="00543197">
      <w:pPr>
        <w:pStyle w:val="ListBullet"/>
        <w:numPr>
          <w:ilvl w:val="0"/>
          <w:numId w:val="0"/>
        </w:numPr>
      </w:pPr>
    </w:p>
    <w:p w14:paraId="523CC15E" w14:textId="7FD3038B" w:rsidR="00543197" w:rsidRDefault="00543197" w:rsidP="00543197">
      <w:pPr>
        <w:pStyle w:val="ListBullet"/>
        <w:numPr>
          <w:ilvl w:val="0"/>
          <w:numId w:val="0"/>
        </w:numPr>
        <w:ind w:left="360"/>
      </w:pPr>
    </w:p>
    <w:p w14:paraId="5D3BE7E0" w14:textId="77777777" w:rsidR="00543197" w:rsidRPr="00543197" w:rsidRDefault="00543197" w:rsidP="00543197">
      <w:pPr>
        <w:pStyle w:val="ListBullet"/>
        <w:numPr>
          <w:ilvl w:val="0"/>
          <w:numId w:val="0"/>
        </w:numPr>
        <w:ind w:left="360"/>
      </w:pPr>
    </w:p>
    <w:p w14:paraId="1B58C531" w14:textId="4C95D764" w:rsidR="00543197" w:rsidRPr="006B2358" w:rsidRDefault="00543197" w:rsidP="00543197">
      <w:pPr>
        <w:pStyle w:val="ListBullet"/>
        <w:numPr>
          <w:ilvl w:val="0"/>
          <w:numId w:val="0"/>
        </w:numPr>
      </w:pPr>
      <w:r>
        <w:t xml:space="preserve"> </w:t>
      </w:r>
    </w:p>
    <w:sectPr w:rsidR="00543197" w:rsidRPr="006B2358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DE4C2" w14:textId="77777777" w:rsidR="000A5B6D" w:rsidRDefault="000A5B6D" w:rsidP="0068194B">
      <w:r>
        <w:separator/>
      </w:r>
    </w:p>
    <w:p w14:paraId="3BBDA9C3" w14:textId="77777777" w:rsidR="000A5B6D" w:rsidRDefault="000A5B6D"/>
    <w:p w14:paraId="76267C06" w14:textId="77777777" w:rsidR="000A5B6D" w:rsidRDefault="000A5B6D"/>
  </w:endnote>
  <w:endnote w:type="continuationSeparator" w:id="0">
    <w:p w14:paraId="2D29F827" w14:textId="77777777" w:rsidR="000A5B6D" w:rsidRDefault="000A5B6D" w:rsidP="0068194B">
      <w:r>
        <w:continuationSeparator/>
      </w:r>
    </w:p>
    <w:p w14:paraId="3E21ADC2" w14:textId="77777777" w:rsidR="000A5B6D" w:rsidRDefault="000A5B6D"/>
    <w:p w14:paraId="2D13D128" w14:textId="77777777" w:rsidR="000A5B6D" w:rsidRDefault="000A5B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EEFD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6AEDB" w14:textId="77777777" w:rsidR="000A5B6D" w:rsidRDefault="000A5B6D" w:rsidP="0068194B">
      <w:r>
        <w:separator/>
      </w:r>
    </w:p>
    <w:p w14:paraId="52AECBD1" w14:textId="77777777" w:rsidR="000A5B6D" w:rsidRDefault="000A5B6D"/>
    <w:p w14:paraId="16CDFCFA" w14:textId="77777777" w:rsidR="000A5B6D" w:rsidRDefault="000A5B6D"/>
  </w:footnote>
  <w:footnote w:type="continuationSeparator" w:id="0">
    <w:p w14:paraId="6CE71831" w14:textId="77777777" w:rsidR="000A5B6D" w:rsidRDefault="000A5B6D" w:rsidP="0068194B">
      <w:r>
        <w:continuationSeparator/>
      </w:r>
    </w:p>
    <w:p w14:paraId="789812B3" w14:textId="77777777" w:rsidR="000A5B6D" w:rsidRDefault="000A5B6D"/>
    <w:p w14:paraId="7D124373" w14:textId="77777777" w:rsidR="000A5B6D" w:rsidRDefault="000A5B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6C2A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73AB2E" wp14:editId="777AC99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2B0C5F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3D5D3A"/>
    <w:multiLevelType w:val="hybridMultilevel"/>
    <w:tmpl w:val="6E58A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8714D"/>
    <w:multiLevelType w:val="hybridMultilevel"/>
    <w:tmpl w:val="B388F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5147B2"/>
    <w:multiLevelType w:val="hybridMultilevel"/>
    <w:tmpl w:val="688A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50713FB"/>
    <w:multiLevelType w:val="hybridMultilevel"/>
    <w:tmpl w:val="8DD6D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EC"/>
    <w:rsid w:val="000001EF"/>
    <w:rsid w:val="00007322"/>
    <w:rsid w:val="00007728"/>
    <w:rsid w:val="00024584"/>
    <w:rsid w:val="00024730"/>
    <w:rsid w:val="00055E95"/>
    <w:rsid w:val="0006454D"/>
    <w:rsid w:val="0007021F"/>
    <w:rsid w:val="000A5B6D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19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358"/>
    <w:rsid w:val="006B5D48"/>
    <w:rsid w:val="006B7D7B"/>
    <w:rsid w:val="006C1A5E"/>
    <w:rsid w:val="006E1507"/>
    <w:rsid w:val="00712D8B"/>
    <w:rsid w:val="007273B7"/>
    <w:rsid w:val="00733E0A"/>
    <w:rsid w:val="00735E7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083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5EC4"/>
    <w:rsid w:val="0092726B"/>
    <w:rsid w:val="009361BA"/>
    <w:rsid w:val="00944F78"/>
    <w:rsid w:val="009510E7"/>
    <w:rsid w:val="00952C89"/>
    <w:rsid w:val="009571D8"/>
    <w:rsid w:val="009650EA"/>
    <w:rsid w:val="009761F0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4EC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205A"/>
    <w:rsid w:val="00BA1546"/>
    <w:rsid w:val="00BB4E51"/>
    <w:rsid w:val="00BD431F"/>
    <w:rsid w:val="00BE423E"/>
    <w:rsid w:val="00BF61AC"/>
    <w:rsid w:val="00C47FA6"/>
    <w:rsid w:val="00C57FC6"/>
    <w:rsid w:val="00C66A7D"/>
    <w:rsid w:val="00C75726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301A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692AA"/>
  <w15:chartTrackingRefBased/>
  <w15:docId w15:val="{CDBA50AD-34B9-4E7D-B403-CC84255B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62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aismaranhotaeducation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maranHot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E6CF95C33046E184D607DD544FB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C6651-9218-456A-A0B9-7E9DE1202F3D}"/>
      </w:docPartPr>
      <w:docPartBody>
        <w:p w:rsidR="00000000" w:rsidRDefault="004A2EEB">
          <w:pPr>
            <w:pStyle w:val="91E6CF95C33046E184D607DD544FB33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C5"/>
    <w:rsid w:val="002623C5"/>
    <w:rsid w:val="004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0BCA71BC8426B9F5AB5E609B11064">
    <w:name w:val="E420BCA71BC8426B9F5AB5E609B1106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159E513FC154BC19A005C6FD7ACE327">
    <w:name w:val="0159E513FC154BC19A005C6FD7ACE327"/>
  </w:style>
  <w:style w:type="paragraph" w:customStyle="1" w:styleId="5B4E6A731E404AEFAA95DA70499A214D">
    <w:name w:val="5B4E6A731E404AEFAA95DA70499A214D"/>
  </w:style>
  <w:style w:type="paragraph" w:customStyle="1" w:styleId="13C7EE7C1B57488E9745712F4F6D6374">
    <w:name w:val="13C7EE7C1B57488E9745712F4F6D6374"/>
  </w:style>
  <w:style w:type="paragraph" w:customStyle="1" w:styleId="DBC07AE780D949FDA27FFD2F175723F5">
    <w:name w:val="DBC07AE780D949FDA27FFD2F175723F5"/>
  </w:style>
  <w:style w:type="paragraph" w:customStyle="1" w:styleId="4B170AD1B0EF410EB26341070D186015">
    <w:name w:val="4B170AD1B0EF410EB26341070D186015"/>
  </w:style>
  <w:style w:type="paragraph" w:customStyle="1" w:styleId="45F85DE36D174755A6B22F3317817595">
    <w:name w:val="45F85DE36D174755A6B22F3317817595"/>
  </w:style>
  <w:style w:type="paragraph" w:customStyle="1" w:styleId="F45E58B2EDAD49F7A639198B335DF0E6">
    <w:name w:val="F45E58B2EDAD49F7A639198B335DF0E6"/>
  </w:style>
  <w:style w:type="paragraph" w:customStyle="1" w:styleId="BD0C8009EDD84FD7AC85A32038EDFCB7">
    <w:name w:val="BD0C8009EDD84FD7AC85A32038EDFCB7"/>
  </w:style>
  <w:style w:type="paragraph" w:customStyle="1" w:styleId="413C442B9C6A4FD296CB649AF9C96D4E">
    <w:name w:val="413C442B9C6A4FD296CB649AF9C96D4E"/>
  </w:style>
  <w:style w:type="paragraph" w:customStyle="1" w:styleId="788985B9684C4FC4A03112D026D369B4">
    <w:name w:val="788985B9684C4FC4A03112D026D369B4"/>
  </w:style>
  <w:style w:type="paragraph" w:customStyle="1" w:styleId="B28C019116BB4B5A95DD9B4576A596F9">
    <w:name w:val="B28C019116BB4B5A95DD9B4576A596F9"/>
  </w:style>
  <w:style w:type="paragraph" w:customStyle="1" w:styleId="678079D0697A4CFBAF01E3F05377E8A3">
    <w:name w:val="678079D0697A4CFBAF01E3F05377E8A3"/>
  </w:style>
  <w:style w:type="paragraph" w:customStyle="1" w:styleId="6101CAA023BB4CA39BC2538673382CDF">
    <w:name w:val="6101CAA023BB4CA39BC2538673382CDF"/>
  </w:style>
  <w:style w:type="paragraph" w:customStyle="1" w:styleId="84AF53936AAB44A29E4F14D15CFCB02F">
    <w:name w:val="84AF53936AAB44A29E4F14D15CFCB02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E36C6B8D6644373B3AD33BF5EBB644F">
    <w:name w:val="7E36C6B8D6644373B3AD33BF5EBB644F"/>
  </w:style>
  <w:style w:type="paragraph" w:customStyle="1" w:styleId="C71C2E7FB18F44929ED7805C9A5CF200">
    <w:name w:val="C71C2E7FB18F44929ED7805C9A5CF200"/>
  </w:style>
  <w:style w:type="paragraph" w:customStyle="1" w:styleId="3DA5E7EC495E4A42825F933800164DF2">
    <w:name w:val="3DA5E7EC495E4A42825F933800164DF2"/>
  </w:style>
  <w:style w:type="paragraph" w:customStyle="1" w:styleId="3247F131232F4DE1892BA44A9967343F">
    <w:name w:val="3247F131232F4DE1892BA44A9967343F"/>
  </w:style>
  <w:style w:type="paragraph" w:customStyle="1" w:styleId="93C3D52BAD1246E48B0B8CF84A4BDE6C">
    <w:name w:val="93C3D52BAD1246E48B0B8CF84A4BDE6C"/>
  </w:style>
  <w:style w:type="paragraph" w:customStyle="1" w:styleId="41EBE18561EF48629480D933BA1549A8">
    <w:name w:val="41EBE18561EF48629480D933BA1549A8"/>
  </w:style>
  <w:style w:type="paragraph" w:customStyle="1" w:styleId="B997E046AEBA4CE8B81850648EAD7627">
    <w:name w:val="B997E046AEBA4CE8B81850648EAD7627"/>
  </w:style>
  <w:style w:type="paragraph" w:customStyle="1" w:styleId="91E6CF95C33046E184D607DD544FB33F">
    <w:name w:val="91E6CF95C33046E184D607DD544FB33F"/>
  </w:style>
  <w:style w:type="paragraph" w:customStyle="1" w:styleId="E2FFD5C3D5DA4F26AE5830FA7F772DD5">
    <w:name w:val="E2FFD5C3D5DA4F26AE5830FA7F772DD5"/>
  </w:style>
  <w:style w:type="paragraph" w:customStyle="1" w:styleId="88610CF748A2476F811567046E41B1DE">
    <w:name w:val="88610CF748A2476F811567046E41B1DE"/>
  </w:style>
  <w:style w:type="paragraph" w:customStyle="1" w:styleId="6D5D47B9C8BB49EDA7D85217A60AC5E3">
    <w:name w:val="6D5D47B9C8BB49EDA7D85217A60AC5E3"/>
  </w:style>
  <w:style w:type="paragraph" w:customStyle="1" w:styleId="34217A611B6F408CB5E33027DA76789C">
    <w:name w:val="34217A611B6F408CB5E33027DA76789C"/>
  </w:style>
  <w:style w:type="paragraph" w:customStyle="1" w:styleId="ECD727BF0CBF49ADAE228E470245F43B">
    <w:name w:val="ECD727BF0CBF49ADAE228E470245F43B"/>
  </w:style>
  <w:style w:type="paragraph" w:customStyle="1" w:styleId="91901A21150143808D0FEB393632CE31">
    <w:name w:val="91901A21150143808D0FEB393632CE31"/>
  </w:style>
  <w:style w:type="paragraph" w:customStyle="1" w:styleId="86B930FA686046CEB302B9C2A60A138D">
    <w:name w:val="86B930FA686046CEB302B9C2A60A138D"/>
  </w:style>
  <w:style w:type="paragraph" w:customStyle="1" w:styleId="F45FEC630C2E4299BBB52B06F81E23DE">
    <w:name w:val="F45FEC630C2E4299BBB52B06F81E23DE"/>
  </w:style>
  <w:style w:type="paragraph" w:customStyle="1" w:styleId="F30AC1BBEB174EBA9CD01D9D9EC39D32">
    <w:name w:val="F30AC1BBEB174EBA9CD01D9D9EC39D32"/>
  </w:style>
  <w:style w:type="paragraph" w:customStyle="1" w:styleId="4A837895CB044ECDBDD0E44A28BC4184">
    <w:name w:val="4A837895CB044ECDBDD0E44A28BC4184"/>
  </w:style>
  <w:style w:type="paragraph" w:customStyle="1" w:styleId="6FC310DF3BA34BDC979343ABF4E3C457">
    <w:name w:val="6FC310DF3BA34BDC979343ABF4E3C457"/>
  </w:style>
  <w:style w:type="paragraph" w:customStyle="1" w:styleId="FB2C08A2EAF84881B2692BCA6A637C0F">
    <w:name w:val="FB2C08A2EAF84881B2692BCA6A637C0F"/>
  </w:style>
  <w:style w:type="paragraph" w:customStyle="1" w:styleId="25B351060D8F4B4196A81456FBA5B5D6">
    <w:name w:val="25B351060D8F4B4196A81456FBA5B5D6"/>
  </w:style>
  <w:style w:type="paragraph" w:customStyle="1" w:styleId="BF012E2B410C4A2083960238ED04267D">
    <w:name w:val="BF012E2B410C4A2083960238ED04267D"/>
  </w:style>
  <w:style w:type="paragraph" w:customStyle="1" w:styleId="248EEA90F090459BB62CDFCE5CF6D261">
    <w:name w:val="248EEA90F090459BB62CDFCE5CF6D261"/>
  </w:style>
  <w:style w:type="paragraph" w:customStyle="1" w:styleId="49810847783F4ADAADEC1F8F95515AA8">
    <w:name w:val="49810847783F4ADAADEC1F8F95515AA8"/>
  </w:style>
  <w:style w:type="paragraph" w:customStyle="1" w:styleId="F1936AE6023A4BD2B6A1B70B2AAEADF8">
    <w:name w:val="F1936AE6023A4BD2B6A1B70B2AAEADF8"/>
  </w:style>
  <w:style w:type="paragraph" w:customStyle="1" w:styleId="3AC42CBE467E465B97D4106BC191C858">
    <w:name w:val="3AC42CBE467E465B97D4106BC191C858"/>
  </w:style>
  <w:style w:type="paragraph" w:customStyle="1" w:styleId="8B856633E09F4884B290760DC557175A">
    <w:name w:val="8B856633E09F4884B290760DC557175A"/>
    <w:rsid w:val="002623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159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Saismaran Hota</dc:creator>
  <cp:keywords/>
  <dc:description/>
  <cp:lastModifiedBy>Saismaran Hota</cp:lastModifiedBy>
  <cp:revision>1</cp:revision>
  <dcterms:created xsi:type="dcterms:W3CDTF">2020-11-16T11:17:00Z</dcterms:created>
  <dcterms:modified xsi:type="dcterms:W3CDTF">2020-11-16T13:56:00Z</dcterms:modified>
  <cp:category/>
</cp:coreProperties>
</file>